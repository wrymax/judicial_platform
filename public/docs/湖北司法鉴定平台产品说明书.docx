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FBD77" w14:textId="77777777" w:rsidR="00E061CA" w:rsidRPr="007B5028" w:rsidRDefault="00A25948">
      <w:pPr>
        <w:pStyle w:val="Heading1"/>
        <w:rPr>
          <w:rFonts w:ascii="Microsoft YaHei" w:eastAsia="Microsoft YaHei" w:hAnsi="Microsoft YaHei"/>
          <w:sz w:val="100"/>
          <w:szCs w:val="100"/>
        </w:rPr>
      </w:pPr>
      <w:r w:rsidRPr="007B5028">
        <w:rPr>
          <w:rFonts w:ascii="Microsoft YaHei" w:eastAsia="Microsoft YaHei" w:hAnsi="Microsoft YaHei"/>
          <w:sz w:val="100"/>
          <w:szCs w:val="100"/>
        </w:rPr>
        <w:t>湖北</w:t>
      </w:r>
      <w:r w:rsidRPr="007B5028">
        <w:rPr>
          <w:rFonts w:ascii="Microsoft YaHei" w:eastAsia="Microsoft YaHei" w:hAnsi="Microsoft YaHei" w:hint="eastAsia"/>
          <w:sz w:val="100"/>
          <w:szCs w:val="100"/>
        </w:rPr>
        <w:t>司法鉴定平台产品说明书</w:t>
      </w:r>
    </w:p>
    <w:p w14:paraId="68E44722" w14:textId="3B5C3BC2" w:rsidR="00E061CA" w:rsidRPr="003174DB" w:rsidRDefault="00216D39">
      <w:pPr>
        <w:pStyle w:val="Heading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CN"/>
        </w:rPr>
        <w:t>一、产品目标</w:t>
      </w:r>
    </w:p>
    <w:p w14:paraId="4CE83620" w14:textId="00A9F0F2" w:rsidR="00E061CA" w:rsidRPr="003174DB" w:rsidRDefault="00FB663A" w:rsidP="00216D39">
      <w:pPr>
        <w:pStyle w:val="Block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平台的产品目标是：通过建设一个互联网产品</w:t>
      </w:r>
      <w:r w:rsidR="00216D39">
        <w:rPr>
          <w:rFonts w:ascii="Microsoft YaHei" w:eastAsia="Microsoft YaHei" w:hAnsi="Microsoft YaHei" w:hint="eastAsia"/>
          <w:lang w:eastAsia="zh-CN"/>
        </w:rPr>
        <w:t>，让湖北科技司法鉴定平台成为互联网+的高效和智能平台。</w:t>
      </w:r>
    </w:p>
    <w:p w14:paraId="2D69648E" w14:textId="1840B155" w:rsidR="00E061CA" w:rsidRDefault="00FB663A">
      <w:p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平台将通过几下产品特性来实现该目标：</w:t>
      </w:r>
    </w:p>
    <w:p w14:paraId="61E6DC30" w14:textId="4A902924" w:rsidR="00441F68" w:rsidRDefault="00441F68" w:rsidP="00FB663A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CN"/>
        </w:rPr>
        <w:t>为需求方、鉴定专家和管理员提供完整的账户体系，包括用户注册、登陆等；</w:t>
      </w:r>
    </w:p>
    <w:p w14:paraId="0E817A62" w14:textId="602ECFF5" w:rsidR="00FB663A" w:rsidRDefault="00FB663A" w:rsidP="00FB663A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CN"/>
        </w:rPr>
        <w:t>为鉴定专家、鉴定案例、鉴定领域等核心数据建立逻辑严密的关系数据库；</w:t>
      </w:r>
    </w:p>
    <w:p w14:paraId="5C631523" w14:textId="55A9AA4B" w:rsidR="00FB663A" w:rsidRDefault="00FB663A" w:rsidP="00FB663A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CN"/>
        </w:rPr>
        <w:t>通过展示、关联推荐专家的案例经验、描述信息，让需求方直接深入的了解中心的技术能力；</w:t>
      </w:r>
    </w:p>
    <w:p w14:paraId="2CAF55A0" w14:textId="12CA458F" w:rsidR="00FB663A" w:rsidRDefault="00FB663A" w:rsidP="00FB663A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CN"/>
        </w:rPr>
        <w:lastRenderedPageBreak/>
        <w:t>通过展示、关联推荐中心鉴定案例，让需求方对中心快速产生信任感；</w:t>
      </w:r>
    </w:p>
    <w:p w14:paraId="6B32B4D5" w14:textId="40A4A07A" w:rsidR="00E606E1" w:rsidRDefault="00E606E1" w:rsidP="00FB663A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CN"/>
        </w:rPr>
        <w:t>提供『提交鉴定需求』功能，让需求方可以通过网站直接提交需求，降低销售沟通成本；</w:t>
      </w:r>
    </w:p>
    <w:p w14:paraId="1EFF3BC4" w14:textId="61388665" w:rsidR="00E606E1" w:rsidRDefault="00E606E1" w:rsidP="00FB663A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CN"/>
        </w:rPr>
        <w:t>提供『申请加入专家』功能，让各行业专家有机会加入中心，壮大中心力量；</w:t>
      </w:r>
    </w:p>
    <w:p w14:paraId="6117983F" w14:textId="10EBDF63" w:rsidR="00E606E1" w:rsidRDefault="00E606E1" w:rsidP="00FB663A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CN"/>
        </w:rPr>
        <w:t>提供完整的后台管理功能，让中心工作人员可以编辑网站的一切内容，如专家信息、案例信息、处理跟踪鉴定需求、新闻动态、审核专家申请、审核回复用户反馈等，形成在线的工作流</w:t>
      </w:r>
      <w:r w:rsidR="00E16ABA">
        <w:rPr>
          <w:rFonts w:ascii="Microsoft YaHei" w:eastAsia="Microsoft YaHei" w:hAnsi="Microsoft YaHei" w:hint="eastAsia"/>
          <w:lang w:eastAsia="zh-CN"/>
        </w:rPr>
        <w:t>；</w:t>
      </w:r>
    </w:p>
    <w:p w14:paraId="4494862A" w14:textId="44108476" w:rsidR="00E16ABA" w:rsidRDefault="00E16ABA" w:rsidP="00FB663A">
      <w:pPr>
        <w:pStyle w:val="ListParagraph"/>
        <w:numPr>
          <w:ilvl w:val="0"/>
          <w:numId w:val="8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CN"/>
        </w:rPr>
        <w:t>提供优质的展示和交互界面，提升中心的品质感。</w:t>
      </w:r>
    </w:p>
    <w:p w14:paraId="3F4372E1" w14:textId="0E1E5250" w:rsidR="00E061CA" w:rsidRPr="003174DB" w:rsidRDefault="00E16ABA">
      <w:pPr>
        <w:pStyle w:val="Heading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lang w:eastAsia="zh-CN"/>
        </w:rPr>
        <w:t>二、产品功能描述</w:t>
      </w:r>
    </w:p>
    <w:p w14:paraId="6776282C" w14:textId="75606141" w:rsidR="00E061CA" w:rsidRDefault="00441F68" w:rsidP="00441F68">
      <w:pPr>
        <w:pStyle w:val="ListBullet"/>
        <w:numPr>
          <w:ilvl w:val="0"/>
          <w:numId w:val="0"/>
        </w:numPr>
        <w:ind w:left="389" w:hanging="389"/>
        <w:rPr>
          <w:rFonts w:ascii="Microsoft YaHei" w:eastAsia="Microsoft YaHei" w:hAnsi="Microsoft YaHei"/>
          <w:sz w:val="28"/>
          <w:lang w:eastAsia="zh-CN"/>
        </w:rPr>
      </w:pPr>
      <w:r>
        <w:rPr>
          <w:rFonts w:ascii="Microsoft YaHei" w:eastAsia="Microsoft YaHei" w:hAnsi="Microsoft YaHei" w:hint="eastAsia"/>
          <w:sz w:val="28"/>
          <w:lang w:eastAsia="zh-CN"/>
        </w:rPr>
        <w:t>1</w:t>
      </w:r>
      <w:r w:rsidR="00561D30">
        <w:rPr>
          <w:rFonts w:ascii="Microsoft YaHei" w:eastAsia="Microsoft YaHei" w:hAnsi="Microsoft YaHei"/>
          <w:sz w:val="28"/>
          <w:lang w:eastAsia="zh-CN"/>
        </w:rPr>
        <w:t>)</w:t>
      </w:r>
      <w:r>
        <w:rPr>
          <w:rFonts w:ascii="Microsoft YaHei" w:eastAsia="Microsoft YaHei" w:hAnsi="Microsoft YaHei" w:hint="eastAsia"/>
          <w:sz w:val="28"/>
          <w:lang w:eastAsia="zh-CN"/>
        </w:rPr>
        <w:t xml:space="preserve"> </w:t>
      </w:r>
      <w:r w:rsidR="00E36E55">
        <w:rPr>
          <w:rFonts w:ascii="Microsoft YaHei" w:eastAsia="Microsoft YaHei" w:hAnsi="Microsoft YaHei" w:hint="eastAsia"/>
          <w:sz w:val="28"/>
          <w:lang w:eastAsia="zh-CN"/>
        </w:rPr>
        <w:t>用户账户</w:t>
      </w:r>
    </w:p>
    <w:p w14:paraId="4BE9518C" w14:textId="4C50E721" w:rsidR="00805D78" w:rsidRDefault="00805D78" w:rsidP="00C34716">
      <w:pPr>
        <w:pStyle w:val="ListBullet"/>
        <w:numPr>
          <w:ilvl w:val="0"/>
          <w:numId w:val="0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点击顶部导航右上角的『登录</w:t>
      </w:r>
      <w:r>
        <w:rPr>
          <w:rFonts w:ascii="Microsoft YaHei" w:eastAsia="Microsoft YaHei" w:hAnsi="Microsoft YaHei"/>
          <w:lang w:eastAsia="zh-CN"/>
        </w:rPr>
        <w:t>/</w:t>
      </w:r>
      <w:r>
        <w:rPr>
          <w:rFonts w:ascii="Microsoft YaHei" w:eastAsia="Microsoft YaHei" w:hAnsi="Microsoft YaHei" w:hint="eastAsia"/>
          <w:lang w:eastAsia="zh-CN"/>
        </w:rPr>
        <w:t>注册』按钮，可以进入登陆和注册页面，如图：</w:t>
      </w:r>
    </w:p>
    <w:p w14:paraId="62A80E7D" w14:textId="599E6263" w:rsidR="00561D30" w:rsidRDefault="00805D78" w:rsidP="00805D78">
      <w:pPr>
        <w:pStyle w:val="ListBullet"/>
        <w:numPr>
          <w:ilvl w:val="0"/>
          <w:numId w:val="0"/>
        </w:numPr>
        <w:ind w:left="389" w:hanging="389"/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  <w:lang w:eastAsia="zh-CN"/>
        </w:rPr>
        <w:drawing>
          <wp:inline distT="0" distB="0" distL="0" distR="0" wp14:anchorId="2C316454" wp14:editId="1115D88C">
            <wp:extent cx="1157089" cy="578545"/>
            <wp:effectExtent l="0" t="0" r="1143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btn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25" cy="5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847A" w14:textId="59960CCD" w:rsidR="00805D78" w:rsidRPr="00805D78" w:rsidRDefault="00805D78" w:rsidP="00805D78">
      <w:pPr>
        <w:pStyle w:val="ListBullet"/>
        <w:numPr>
          <w:ilvl w:val="0"/>
          <w:numId w:val="0"/>
        </w:numPr>
        <w:ind w:left="389" w:hanging="389"/>
        <w:jc w:val="center"/>
        <w:rPr>
          <w:rFonts w:ascii="Microsoft YaHei" w:eastAsia="Microsoft YaHei" w:hAnsi="Microsoft YaHei"/>
          <w:sz w:val="21"/>
          <w:lang w:eastAsia="zh-CN"/>
        </w:rPr>
      </w:pPr>
      <w:r w:rsidRPr="00805D78">
        <w:rPr>
          <w:rFonts w:ascii="Microsoft YaHei" w:eastAsia="Microsoft YaHei" w:hAnsi="Microsoft YaHei" w:hint="eastAsia"/>
          <w:sz w:val="21"/>
          <w:lang w:eastAsia="zh-CN"/>
        </w:rPr>
        <w:t>图</w:t>
      </w:r>
      <w:r w:rsidRPr="00805D78">
        <w:rPr>
          <w:rFonts w:ascii="Microsoft YaHei" w:eastAsia="Microsoft YaHei" w:hAnsi="Microsoft YaHei"/>
          <w:sz w:val="21"/>
          <w:lang w:eastAsia="zh-CN"/>
        </w:rPr>
        <w:t xml:space="preserve">1 </w:t>
      </w:r>
      <w:r w:rsidRPr="00805D78">
        <w:rPr>
          <w:rFonts w:ascii="Microsoft YaHei" w:eastAsia="Microsoft YaHei" w:hAnsi="Microsoft YaHei" w:hint="eastAsia"/>
          <w:sz w:val="21"/>
          <w:lang w:eastAsia="zh-CN"/>
        </w:rPr>
        <w:t>登陆注册按钮</w:t>
      </w:r>
    </w:p>
    <w:p w14:paraId="3FBA29C3" w14:textId="7D2F4CB5" w:rsidR="00805D78" w:rsidRDefault="008A18D1" w:rsidP="00805D78">
      <w:pPr>
        <w:pStyle w:val="ListBullet"/>
        <w:numPr>
          <w:ilvl w:val="0"/>
          <w:numId w:val="0"/>
        </w:numPr>
        <w:jc w:val="center"/>
        <w:rPr>
          <w:rFonts w:ascii="Microsoft YaHei" w:eastAsia="Microsoft YaHei" w:hAnsi="Microsoft YaHei"/>
          <w:lang w:eastAsia="zh-CN"/>
        </w:rPr>
      </w:pPr>
      <w:r w:rsidRPr="008A18D1">
        <w:rPr>
          <w:rFonts w:ascii="Microsoft YaHei" w:eastAsia="Microsoft YaHei" w:hAnsi="Microsoft YaHei"/>
          <w:lang w:eastAsia="zh-CN"/>
        </w:rPr>
        <w:drawing>
          <wp:inline distT="0" distB="0" distL="0" distR="0" wp14:anchorId="1A9EB18B" wp14:editId="66363BB8">
            <wp:extent cx="4067779" cy="217997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20" cy="21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CA7E" w14:textId="4DA4E6EE" w:rsidR="00805D78" w:rsidRDefault="00805D78" w:rsidP="00805D78">
      <w:pPr>
        <w:pStyle w:val="ListBullet"/>
        <w:numPr>
          <w:ilvl w:val="0"/>
          <w:numId w:val="0"/>
        </w:numPr>
        <w:ind w:left="389" w:hanging="389"/>
        <w:jc w:val="center"/>
        <w:rPr>
          <w:rFonts w:ascii="Microsoft YaHei" w:eastAsia="Microsoft YaHei" w:hAnsi="Microsoft YaHei"/>
          <w:sz w:val="21"/>
          <w:lang w:eastAsia="zh-CN"/>
        </w:rPr>
      </w:pPr>
      <w:r w:rsidRPr="00805D78">
        <w:rPr>
          <w:rFonts w:ascii="Microsoft YaHei" w:eastAsia="Microsoft YaHei" w:hAnsi="Microsoft YaHei" w:hint="eastAsia"/>
          <w:sz w:val="21"/>
          <w:lang w:eastAsia="zh-CN"/>
        </w:rPr>
        <w:t>图</w:t>
      </w:r>
      <w:r>
        <w:rPr>
          <w:rFonts w:ascii="Microsoft YaHei" w:eastAsia="Microsoft YaHei" w:hAnsi="Microsoft YaHei"/>
          <w:sz w:val="21"/>
          <w:lang w:eastAsia="zh-CN"/>
        </w:rPr>
        <w:t>2</w:t>
      </w:r>
      <w:r w:rsidRPr="00805D78">
        <w:rPr>
          <w:rFonts w:ascii="Microsoft YaHei" w:eastAsia="Microsoft YaHei" w:hAnsi="Microsoft YaHei"/>
          <w:sz w:val="21"/>
          <w:lang w:eastAsia="zh-CN"/>
        </w:rPr>
        <w:t xml:space="preserve"> </w:t>
      </w:r>
      <w:r w:rsidRPr="00805D78">
        <w:rPr>
          <w:rFonts w:ascii="Microsoft YaHei" w:eastAsia="Microsoft YaHei" w:hAnsi="Microsoft YaHei" w:hint="eastAsia"/>
          <w:sz w:val="21"/>
          <w:lang w:eastAsia="zh-CN"/>
        </w:rPr>
        <w:t>登陆</w:t>
      </w:r>
      <w:r>
        <w:rPr>
          <w:rFonts w:ascii="Microsoft YaHei" w:eastAsia="Microsoft YaHei" w:hAnsi="Microsoft YaHei" w:hint="eastAsia"/>
          <w:sz w:val="21"/>
          <w:lang w:eastAsia="zh-CN"/>
        </w:rPr>
        <w:t>页面</w:t>
      </w:r>
    </w:p>
    <w:p w14:paraId="076BE9A4" w14:textId="56F3BA79" w:rsidR="00805D78" w:rsidRDefault="00805D78" w:rsidP="00805D78">
      <w:pPr>
        <w:pStyle w:val="ListBullet"/>
        <w:numPr>
          <w:ilvl w:val="0"/>
          <w:numId w:val="0"/>
        </w:numPr>
        <w:ind w:left="389" w:hanging="389"/>
        <w:jc w:val="center"/>
        <w:rPr>
          <w:rFonts w:ascii="Microsoft YaHei" w:eastAsia="Microsoft YaHei" w:hAnsi="Microsoft YaHei"/>
          <w:sz w:val="21"/>
          <w:lang w:eastAsia="zh-CN"/>
        </w:rPr>
      </w:pPr>
      <w:r>
        <w:rPr>
          <w:rFonts w:ascii="Microsoft YaHei" w:eastAsia="Microsoft YaHei" w:hAnsi="Microsoft YaHei" w:hint="eastAsia"/>
          <w:noProof/>
          <w:sz w:val="21"/>
          <w:lang w:eastAsia="zh-CN"/>
        </w:rPr>
        <w:lastRenderedPageBreak/>
        <w:drawing>
          <wp:inline distT="0" distB="0" distL="0" distR="0" wp14:anchorId="5F45857A" wp14:editId="275C73F7">
            <wp:extent cx="4049672" cy="355471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注册页面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548" cy="356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522B" w14:textId="0AD3C877" w:rsidR="00805D78" w:rsidRDefault="00805D78" w:rsidP="00805D78">
      <w:pPr>
        <w:pStyle w:val="ListBullet"/>
        <w:numPr>
          <w:ilvl w:val="0"/>
          <w:numId w:val="0"/>
        </w:numPr>
        <w:ind w:left="389" w:hanging="389"/>
        <w:jc w:val="center"/>
        <w:rPr>
          <w:rFonts w:ascii="Microsoft YaHei" w:eastAsia="Microsoft YaHei" w:hAnsi="Microsoft YaHei"/>
          <w:sz w:val="21"/>
          <w:lang w:eastAsia="zh-CN"/>
        </w:rPr>
      </w:pPr>
      <w:r w:rsidRPr="00805D78">
        <w:rPr>
          <w:rFonts w:ascii="Microsoft YaHei" w:eastAsia="Microsoft YaHei" w:hAnsi="Microsoft YaHei" w:hint="eastAsia"/>
          <w:sz w:val="21"/>
          <w:lang w:eastAsia="zh-CN"/>
        </w:rPr>
        <w:t>图</w:t>
      </w:r>
      <w:r>
        <w:rPr>
          <w:rFonts w:ascii="Microsoft YaHei" w:eastAsia="Microsoft YaHei" w:hAnsi="Microsoft YaHei"/>
          <w:sz w:val="21"/>
          <w:lang w:eastAsia="zh-CN"/>
        </w:rPr>
        <w:t>3</w:t>
      </w:r>
      <w:r w:rsidRPr="00805D78">
        <w:rPr>
          <w:rFonts w:ascii="Microsoft YaHei" w:eastAsia="Microsoft YaHei" w:hAnsi="Microsoft YaHei"/>
          <w:sz w:val="21"/>
          <w:lang w:eastAsia="zh-CN"/>
        </w:rPr>
        <w:t xml:space="preserve"> </w:t>
      </w:r>
      <w:r>
        <w:rPr>
          <w:rFonts w:ascii="Microsoft YaHei" w:eastAsia="Microsoft YaHei" w:hAnsi="Microsoft YaHei" w:hint="eastAsia"/>
          <w:sz w:val="21"/>
          <w:lang w:eastAsia="zh-CN"/>
        </w:rPr>
        <w:t>注册页面</w:t>
      </w:r>
    </w:p>
    <w:p w14:paraId="04862B69" w14:textId="77777777" w:rsidR="00F75080" w:rsidRDefault="00F75080" w:rsidP="00F75080">
      <w:pPr>
        <w:pStyle w:val="ListBullet"/>
        <w:numPr>
          <w:ilvl w:val="0"/>
          <w:numId w:val="0"/>
        </w:numPr>
        <w:ind w:left="389" w:hanging="389"/>
        <w:rPr>
          <w:rFonts w:ascii="Microsoft YaHei" w:eastAsia="Microsoft YaHei" w:hAnsi="Microsoft YaHei"/>
          <w:sz w:val="21"/>
          <w:lang w:eastAsia="zh-CN"/>
        </w:rPr>
      </w:pPr>
    </w:p>
    <w:p w14:paraId="2A3C0555" w14:textId="63152EA8" w:rsidR="00F75080" w:rsidRDefault="00F75080" w:rsidP="00F75080">
      <w:pPr>
        <w:pStyle w:val="ListBullet"/>
        <w:numPr>
          <w:ilvl w:val="0"/>
          <w:numId w:val="0"/>
        </w:numPr>
        <w:rPr>
          <w:rFonts w:ascii="Microsoft YaHei" w:eastAsia="Microsoft YaHei" w:hAnsi="Microsoft YaHei"/>
          <w:lang w:eastAsia="zh-CN"/>
        </w:rPr>
      </w:pPr>
      <w:r w:rsidRPr="00F75080">
        <w:rPr>
          <w:rFonts w:ascii="Microsoft YaHei" w:eastAsia="Microsoft YaHei" w:hAnsi="Microsoft YaHei" w:hint="eastAsia"/>
          <w:lang w:eastAsia="zh-CN"/>
        </w:rPr>
        <w:t>在登陆</w:t>
      </w:r>
      <w:r>
        <w:rPr>
          <w:rFonts w:ascii="Microsoft YaHei" w:eastAsia="Microsoft YaHei" w:hAnsi="Microsoft YaHei" w:hint="eastAsia"/>
          <w:lang w:eastAsia="zh-CN"/>
        </w:rPr>
        <w:t>页面中，用户可以通过邮箱登陆账号。新用户需要首先进入注册页面注册账号，然后会自动登陆注册后的账号。用户有任何错误输入，系统都将返回相应提示。</w:t>
      </w:r>
    </w:p>
    <w:p w14:paraId="70DEF3C6" w14:textId="77777777" w:rsidR="008A18D1" w:rsidRDefault="008A18D1" w:rsidP="008A18D1">
      <w:pPr>
        <w:pStyle w:val="ListBullet"/>
        <w:numPr>
          <w:ilvl w:val="0"/>
          <w:numId w:val="0"/>
        </w:numPr>
        <w:ind w:left="389" w:hanging="389"/>
        <w:rPr>
          <w:rFonts w:ascii="Microsoft YaHei" w:eastAsia="Microsoft YaHei" w:hAnsi="Microsoft YaHei"/>
          <w:sz w:val="28"/>
          <w:lang w:eastAsia="zh-CN"/>
        </w:rPr>
      </w:pPr>
    </w:p>
    <w:p w14:paraId="55BE821E" w14:textId="390D2BCE" w:rsidR="008A18D1" w:rsidRDefault="008A18D1" w:rsidP="008A18D1">
      <w:pPr>
        <w:pStyle w:val="ListBullet"/>
        <w:numPr>
          <w:ilvl w:val="0"/>
          <w:numId w:val="0"/>
        </w:numPr>
        <w:ind w:left="389" w:hanging="389"/>
        <w:rPr>
          <w:rFonts w:ascii="Microsoft YaHei" w:eastAsia="Microsoft YaHei" w:hAnsi="Microsoft YaHei"/>
          <w:sz w:val="28"/>
          <w:lang w:eastAsia="zh-CN"/>
        </w:rPr>
      </w:pPr>
      <w:r>
        <w:rPr>
          <w:rFonts w:ascii="Microsoft YaHei" w:eastAsia="Microsoft YaHei" w:hAnsi="Microsoft YaHei" w:hint="eastAsia"/>
          <w:sz w:val="28"/>
          <w:lang w:eastAsia="zh-CN"/>
        </w:rPr>
        <w:t>2</w:t>
      </w:r>
      <w:r>
        <w:rPr>
          <w:rFonts w:ascii="Microsoft YaHei" w:eastAsia="Microsoft YaHei" w:hAnsi="Microsoft YaHei"/>
          <w:sz w:val="28"/>
          <w:lang w:eastAsia="zh-CN"/>
        </w:rPr>
        <w:t>)</w:t>
      </w:r>
      <w:r>
        <w:rPr>
          <w:rFonts w:ascii="Microsoft YaHei" w:eastAsia="Microsoft YaHei" w:hAnsi="Microsoft YaHei" w:hint="eastAsia"/>
          <w:sz w:val="28"/>
          <w:lang w:eastAsia="zh-CN"/>
        </w:rPr>
        <w:t xml:space="preserve"> </w:t>
      </w:r>
      <w:r w:rsidR="00E36E55">
        <w:rPr>
          <w:rFonts w:ascii="Microsoft YaHei" w:eastAsia="Microsoft YaHei" w:hAnsi="Microsoft YaHei" w:hint="eastAsia"/>
          <w:sz w:val="28"/>
          <w:lang w:eastAsia="zh-CN"/>
        </w:rPr>
        <w:t>提交鉴定需求</w:t>
      </w:r>
    </w:p>
    <w:p w14:paraId="5E4CE276" w14:textId="716C6A35" w:rsidR="00AD569D" w:rsidRDefault="004B4AB0" w:rsidP="00F75080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通过点击</w:t>
      </w:r>
      <w:r w:rsidR="00AD569D">
        <w:rPr>
          <w:rFonts w:ascii="Microsoft YaHei" w:eastAsia="Microsoft YaHei" w:hAnsi="Microsoft YaHei" w:hint="eastAsia"/>
          <w:lang w:eastAsia="zh-CN"/>
        </w:rPr>
        <w:t>首页『我有鉴定需求』按钮，</w:t>
      </w:r>
      <w:r>
        <w:rPr>
          <w:rFonts w:ascii="Microsoft YaHei" w:eastAsia="Microsoft YaHei" w:hAnsi="Microsoft YaHei" w:hint="eastAsia"/>
          <w:lang w:eastAsia="zh-CN"/>
        </w:rPr>
        <w:t>用户可以提交鉴定需求。只有普通用户能提交鉴定需求，专家无法提交。</w:t>
      </w:r>
    </w:p>
    <w:p w14:paraId="7D7C3BBB" w14:textId="22400E12" w:rsidR="004C0EF5" w:rsidRDefault="00AD569D" w:rsidP="00AD569D">
      <w:pPr>
        <w:pStyle w:val="ListBullet"/>
        <w:numPr>
          <w:ilvl w:val="0"/>
          <w:numId w:val="0"/>
        </w:numPr>
        <w:jc w:val="center"/>
        <w:rPr>
          <w:rFonts w:ascii="Microsoft YaHei" w:eastAsia="Microsoft YaHei" w:hAnsi="Microsoft YaHei" w:hint="eastAsia"/>
          <w:lang w:eastAsia="zh-CN"/>
        </w:rPr>
      </w:pPr>
      <w:r w:rsidRPr="00AD569D">
        <w:rPr>
          <w:rFonts w:ascii="Microsoft YaHei" w:eastAsia="Microsoft YaHei" w:hAnsi="Microsoft YaHei"/>
          <w:lang w:eastAsia="zh-CN"/>
        </w:rPr>
        <w:drawing>
          <wp:inline distT="0" distB="0" distL="0" distR="0" wp14:anchorId="0E688BD4" wp14:editId="5BC8FBD6">
            <wp:extent cx="1803400" cy="774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5555" w14:textId="77777777" w:rsidR="004B4AB0" w:rsidRDefault="004B4AB0" w:rsidP="004B4AB0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</w:p>
    <w:p w14:paraId="47664022" w14:textId="3A85096A" w:rsidR="006F25FC" w:rsidRDefault="006F25FC" w:rsidP="006F25FC">
      <w:pPr>
        <w:pStyle w:val="ListBullet"/>
        <w:numPr>
          <w:ilvl w:val="0"/>
          <w:numId w:val="0"/>
        </w:numPr>
        <w:ind w:left="389" w:hanging="389"/>
        <w:rPr>
          <w:rFonts w:ascii="Microsoft YaHei" w:eastAsia="Microsoft YaHei" w:hAnsi="Microsoft YaHei"/>
          <w:sz w:val="28"/>
          <w:lang w:eastAsia="zh-CN"/>
        </w:rPr>
      </w:pPr>
      <w:r>
        <w:rPr>
          <w:rFonts w:ascii="Microsoft YaHei" w:eastAsia="Microsoft YaHei" w:hAnsi="Microsoft YaHei" w:hint="eastAsia"/>
          <w:sz w:val="28"/>
          <w:lang w:eastAsia="zh-CN"/>
        </w:rPr>
        <w:lastRenderedPageBreak/>
        <w:t>3</w:t>
      </w:r>
      <w:r>
        <w:rPr>
          <w:rFonts w:ascii="Microsoft YaHei" w:eastAsia="Microsoft YaHei" w:hAnsi="Microsoft YaHei"/>
          <w:sz w:val="28"/>
          <w:lang w:eastAsia="zh-CN"/>
        </w:rPr>
        <w:t>)</w:t>
      </w:r>
      <w:r>
        <w:rPr>
          <w:rFonts w:ascii="Microsoft YaHei" w:eastAsia="Microsoft YaHei" w:hAnsi="Microsoft YaHei" w:hint="eastAsia"/>
          <w:sz w:val="28"/>
          <w:lang w:eastAsia="zh-CN"/>
        </w:rPr>
        <w:t xml:space="preserve"> </w:t>
      </w:r>
      <w:r>
        <w:rPr>
          <w:rFonts w:ascii="Microsoft YaHei" w:eastAsia="Microsoft YaHei" w:hAnsi="Microsoft YaHei" w:hint="eastAsia"/>
          <w:sz w:val="28"/>
          <w:lang w:eastAsia="zh-CN"/>
        </w:rPr>
        <w:t>申请加入专家</w:t>
      </w:r>
    </w:p>
    <w:p w14:paraId="38B72B39" w14:textId="57816C6D" w:rsidR="006F25FC" w:rsidRDefault="006F25FC" w:rsidP="006F25FC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通过点击首页『</w:t>
      </w:r>
      <w:r>
        <w:rPr>
          <w:rFonts w:ascii="Microsoft YaHei" w:eastAsia="Microsoft YaHei" w:hAnsi="Microsoft YaHei" w:hint="eastAsia"/>
          <w:lang w:eastAsia="zh-CN"/>
        </w:rPr>
        <w:t>申请加入专家</w:t>
      </w:r>
      <w:r>
        <w:rPr>
          <w:rFonts w:ascii="Microsoft YaHei" w:eastAsia="Microsoft YaHei" w:hAnsi="Microsoft YaHei" w:hint="eastAsia"/>
          <w:lang w:eastAsia="zh-CN"/>
        </w:rPr>
        <w:t>』按钮，用户可以提交</w:t>
      </w:r>
      <w:r>
        <w:rPr>
          <w:rFonts w:ascii="Microsoft YaHei" w:eastAsia="Microsoft YaHei" w:hAnsi="Microsoft YaHei" w:hint="eastAsia"/>
          <w:lang w:eastAsia="zh-CN"/>
        </w:rPr>
        <w:t>加入专家列表的申请</w:t>
      </w:r>
      <w:r>
        <w:rPr>
          <w:rFonts w:ascii="Microsoft YaHei" w:eastAsia="Microsoft YaHei" w:hAnsi="Microsoft YaHei" w:hint="eastAsia"/>
          <w:lang w:eastAsia="zh-CN"/>
        </w:rPr>
        <w:t>。只有普通用户能提交鉴定需求，专家无法提交。</w:t>
      </w:r>
    </w:p>
    <w:p w14:paraId="09D40581" w14:textId="560720E8" w:rsidR="00EC1FD6" w:rsidRDefault="00EC1FD6" w:rsidP="00EC1FD6">
      <w:pPr>
        <w:pStyle w:val="ListBullet"/>
        <w:numPr>
          <w:ilvl w:val="0"/>
          <w:numId w:val="0"/>
        </w:numPr>
        <w:jc w:val="center"/>
        <w:rPr>
          <w:rFonts w:ascii="Microsoft YaHei" w:eastAsia="Microsoft YaHei" w:hAnsi="Microsoft YaHei" w:hint="eastAsia"/>
          <w:lang w:eastAsia="zh-CN"/>
        </w:rPr>
      </w:pPr>
      <w:r w:rsidRPr="00EC1FD6">
        <w:rPr>
          <w:rFonts w:ascii="Microsoft YaHei" w:eastAsia="Microsoft YaHei" w:hAnsi="Microsoft YaHei"/>
          <w:lang w:eastAsia="zh-CN"/>
        </w:rPr>
        <w:drawing>
          <wp:inline distT="0" distB="0" distL="0" distR="0" wp14:anchorId="6A8639EC" wp14:editId="3A69042D">
            <wp:extent cx="1612900" cy="774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5D27" w14:textId="77777777" w:rsidR="00F254F4" w:rsidRDefault="00F254F4" w:rsidP="00F254F4">
      <w:pPr>
        <w:pStyle w:val="ListBullet"/>
        <w:numPr>
          <w:ilvl w:val="0"/>
          <w:numId w:val="0"/>
        </w:numPr>
        <w:ind w:left="389" w:hanging="389"/>
        <w:rPr>
          <w:rFonts w:ascii="Microsoft YaHei" w:eastAsia="Microsoft YaHei" w:hAnsi="Microsoft YaHei" w:hint="eastAsia"/>
          <w:sz w:val="28"/>
          <w:lang w:eastAsia="zh-CN"/>
        </w:rPr>
      </w:pPr>
    </w:p>
    <w:p w14:paraId="7FB26C3D" w14:textId="4722BDFA" w:rsidR="00F254F4" w:rsidRDefault="00F254F4" w:rsidP="00F254F4">
      <w:pPr>
        <w:pStyle w:val="ListBullet"/>
        <w:numPr>
          <w:ilvl w:val="0"/>
          <w:numId w:val="0"/>
        </w:numPr>
        <w:ind w:left="389" w:hanging="389"/>
        <w:rPr>
          <w:rFonts w:ascii="Microsoft YaHei" w:eastAsia="Microsoft YaHei" w:hAnsi="Microsoft YaHei"/>
          <w:sz w:val="28"/>
          <w:lang w:eastAsia="zh-CN"/>
        </w:rPr>
      </w:pPr>
      <w:r>
        <w:rPr>
          <w:rFonts w:ascii="Microsoft YaHei" w:eastAsia="Microsoft YaHei" w:hAnsi="Microsoft YaHei" w:hint="eastAsia"/>
          <w:sz w:val="28"/>
          <w:lang w:eastAsia="zh-CN"/>
        </w:rPr>
        <w:t>4</w:t>
      </w:r>
      <w:r>
        <w:rPr>
          <w:rFonts w:ascii="Microsoft YaHei" w:eastAsia="Microsoft YaHei" w:hAnsi="Microsoft YaHei"/>
          <w:sz w:val="28"/>
          <w:lang w:eastAsia="zh-CN"/>
        </w:rPr>
        <w:t>)</w:t>
      </w:r>
      <w:r>
        <w:rPr>
          <w:rFonts w:ascii="Microsoft YaHei" w:eastAsia="Microsoft YaHei" w:hAnsi="Microsoft YaHei" w:hint="eastAsia"/>
          <w:sz w:val="28"/>
          <w:lang w:eastAsia="zh-CN"/>
        </w:rPr>
        <w:t xml:space="preserve"> </w:t>
      </w:r>
      <w:r>
        <w:rPr>
          <w:rFonts w:ascii="Microsoft YaHei" w:eastAsia="Microsoft YaHei" w:hAnsi="Microsoft YaHei" w:hint="eastAsia"/>
          <w:sz w:val="28"/>
          <w:lang w:eastAsia="zh-CN"/>
        </w:rPr>
        <w:t>管理中心</w:t>
      </w:r>
    </w:p>
    <w:p w14:paraId="596AF8AD" w14:textId="0DCEEBC4" w:rsidR="00805D78" w:rsidRDefault="00C34716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4.1 专家管理</w:t>
      </w:r>
    </w:p>
    <w:p w14:paraId="5A3B3EAA" w14:textId="165AC21D" w:rsidR="00C726A2" w:rsidRDefault="0046003A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『专家管理』栏目中，可以：</w:t>
      </w:r>
    </w:p>
    <w:p w14:paraId="3C97606B" w14:textId="40B87C41" w:rsidR="0046003A" w:rsidRDefault="0046003A" w:rsidP="0046003A">
      <w:pPr>
        <w:pStyle w:val="ListBullet"/>
        <w:numPr>
          <w:ilvl w:val="0"/>
          <w:numId w:val="9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浏览专家列表</w:t>
      </w:r>
    </w:p>
    <w:p w14:paraId="00839838" w14:textId="0C458CB4" w:rsidR="0046003A" w:rsidRDefault="0046003A" w:rsidP="0046003A">
      <w:pPr>
        <w:pStyle w:val="ListBullet"/>
        <w:numPr>
          <w:ilvl w:val="0"/>
          <w:numId w:val="9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选择编辑某一个专家资料</w:t>
      </w:r>
    </w:p>
    <w:p w14:paraId="6333966D" w14:textId="4411A1E2" w:rsidR="0046003A" w:rsidRDefault="0046003A" w:rsidP="0046003A">
      <w:pPr>
        <w:pStyle w:val="ListBullet"/>
        <w:numPr>
          <w:ilvl w:val="0"/>
          <w:numId w:val="9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添加一个新的专家账号</w:t>
      </w:r>
    </w:p>
    <w:p w14:paraId="737C2CB2" w14:textId="50581E0A" w:rsidR="0046003A" w:rsidRDefault="0046003A" w:rsidP="0046003A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编辑专家功能中，管理员可以编辑专家的各项资料并保存。</w:t>
      </w:r>
    </w:p>
    <w:p w14:paraId="45FE8599" w14:textId="50260082" w:rsidR="0046003A" w:rsidRDefault="0046003A" w:rsidP="0046003A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添加专家功能中，管理员可以直接为某位新的专家添加一个账号，包括他的手机号、密码、头像以及执业证号、专家介绍等各种信息。</w:t>
      </w:r>
    </w:p>
    <w:p w14:paraId="517D54AB" w14:textId="77777777" w:rsidR="0046003A" w:rsidRPr="0046003A" w:rsidRDefault="0046003A" w:rsidP="0046003A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</w:p>
    <w:p w14:paraId="56378216" w14:textId="5AAD5D90" w:rsidR="00250358" w:rsidRDefault="00250358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4.2 专家申请管理</w:t>
      </w:r>
    </w:p>
    <w:p w14:paraId="5CEE53A4" w14:textId="1E093696" w:rsidR="0046003A" w:rsidRDefault="0046003A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当有用户提交了成为专家的申请后，后台就会显示用户的请求。管理员可以从此栏目中浏览用户的申请资料以及他的联系方式。当管理员和该用户完成沟通、线下培训等环节后，决定吸纳该专家时，可以点击『通过申请』按钮，来让该专家成为网站陈列的众多专家的一位。</w:t>
      </w:r>
    </w:p>
    <w:p w14:paraId="3E0BA14E" w14:textId="77777777" w:rsidR="0046003A" w:rsidRDefault="0046003A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</w:p>
    <w:p w14:paraId="47EB379A" w14:textId="1C3BA504" w:rsidR="00250358" w:rsidRDefault="00250358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4.3 案例管理</w:t>
      </w:r>
    </w:p>
    <w:p w14:paraId="627FDE66" w14:textId="6B6ED8C8" w:rsidR="0046003A" w:rsidRDefault="0046003A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『案例管理』栏目中，管理员可以把过去中心完成的经典案例添加到数据库中，并且该案例将展示在『典型案例』栏目中。</w:t>
      </w:r>
      <w:r w:rsidR="005E05C1">
        <w:rPr>
          <w:rFonts w:ascii="Microsoft YaHei" w:eastAsia="Microsoft YaHei" w:hAnsi="Microsoft YaHei" w:hint="eastAsia"/>
          <w:lang w:eastAsia="zh-CN"/>
        </w:rPr>
        <w:t>对于已经添加的案例，管理员可以进行编辑修改。</w:t>
      </w:r>
    </w:p>
    <w:p w14:paraId="5E83DAF3" w14:textId="77777777" w:rsidR="0046003A" w:rsidRDefault="0046003A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</w:p>
    <w:p w14:paraId="37364114" w14:textId="21AAF581" w:rsidR="00250358" w:rsidRDefault="00250358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4.4 鉴定需求管理</w:t>
      </w:r>
    </w:p>
    <w:p w14:paraId="167F6B04" w14:textId="39B0FB11" w:rsidR="005E05C1" w:rsidRDefault="005E05C1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当有用户提交了鉴定需求后，管理员可以从『鉴定需求管理』栏目中看到该需求。管理员有权限进行以下操作：</w:t>
      </w:r>
    </w:p>
    <w:p w14:paraId="560284E4" w14:textId="4CA6F5F9" w:rsidR="005E05C1" w:rsidRDefault="005E05C1" w:rsidP="005E05C1">
      <w:pPr>
        <w:pStyle w:val="ListBullet"/>
        <w:numPr>
          <w:ilvl w:val="0"/>
          <w:numId w:val="1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编辑需求信息</w:t>
      </w:r>
    </w:p>
    <w:p w14:paraId="3C372980" w14:textId="6B8EB31F" w:rsidR="005E05C1" w:rsidRDefault="005E05C1" w:rsidP="005E05C1">
      <w:pPr>
        <w:pStyle w:val="ListBullet"/>
        <w:numPr>
          <w:ilvl w:val="0"/>
          <w:numId w:val="1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更新工作进展</w:t>
      </w:r>
    </w:p>
    <w:p w14:paraId="104C949D" w14:textId="2C444D19" w:rsidR="005E05C1" w:rsidRDefault="005E05C1" w:rsidP="005E05C1">
      <w:pPr>
        <w:pStyle w:val="ListBullet"/>
        <w:numPr>
          <w:ilvl w:val="0"/>
          <w:numId w:val="1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指派负责专家</w:t>
      </w:r>
    </w:p>
    <w:p w14:paraId="070859B9" w14:textId="000D6239" w:rsidR="005E05C1" w:rsidRDefault="005E05C1" w:rsidP="005E05C1">
      <w:pPr>
        <w:pStyle w:val="ListBullet"/>
        <w:numPr>
          <w:ilvl w:val="0"/>
          <w:numId w:val="10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工作备忘录</w:t>
      </w:r>
    </w:p>
    <w:p w14:paraId="19792D7F" w14:textId="398CDC1E" w:rsidR="005E05C1" w:rsidRDefault="005E05C1" w:rsidP="005E05C1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在『更新工作进展』功能中，管理员可以切换需求当前的工作状态，包括：『待处理』、『正在沟通』、『鉴定进行中』、『已完成』、『已取消』。管理员可以通过这种方式记录和跟踪当前案例的工作状态。</w:t>
      </w:r>
    </w:p>
    <w:p w14:paraId="701A3C6C" w14:textId="10D986E2" w:rsidR="005E05C1" w:rsidRDefault="005E05C1" w:rsidP="005E05C1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在『指派负责专家』功能中，管理员可以输入一个专家的姓名，并将这个任务指派给他。管理员有权限将一个坚定任务指派给一位或多位专家来进行。</w:t>
      </w:r>
      <w:r>
        <w:rPr>
          <w:rFonts w:ascii="Microsoft YaHei" w:eastAsia="Microsoft YaHei" w:hAnsi="Microsoft YaHei" w:hint="eastAsia"/>
          <w:lang w:eastAsia="zh-CN"/>
        </w:rPr>
        <w:t>管理员可以通过这种方式记录</w:t>
      </w:r>
      <w:r>
        <w:rPr>
          <w:rFonts w:ascii="Microsoft YaHei" w:eastAsia="Microsoft YaHei" w:hAnsi="Microsoft YaHei" w:hint="eastAsia"/>
          <w:lang w:eastAsia="zh-CN"/>
        </w:rPr>
        <w:t>某个需求最终是由哪些专家来完成的。</w:t>
      </w:r>
    </w:p>
    <w:p w14:paraId="55EB0ED2" w14:textId="284692D9" w:rsidR="00AB1BD1" w:rsidRPr="005E05C1" w:rsidRDefault="00AB1BD1" w:rsidP="005E05C1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在『工作备忘录』功能中，管理员</w:t>
      </w:r>
      <w:r w:rsidR="002C4B4B">
        <w:rPr>
          <w:rFonts w:ascii="Microsoft YaHei" w:eastAsia="Microsoft YaHei" w:hAnsi="Microsoft YaHei" w:hint="eastAsia"/>
          <w:lang w:eastAsia="zh-CN"/>
        </w:rPr>
        <w:t>写一段任意长度的工作备忘录，记录坚定过程中的需要记录的问题，用于备案和日后查阅。</w:t>
      </w:r>
    </w:p>
    <w:p w14:paraId="313943C2" w14:textId="77777777" w:rsidR="005E05C1" w:rsidRDefault="005E05C1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</w:p>
    <w:p w14:paraId="596E509E" w14:textId="77777777" w:rsidR="00BB7013" w:rsidRDefault="00BB7013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</w:p>
    <w:p w14:paraId="36990C69" w14:textId="54296DDA" w:rsidR="00250358" w:rsidRDefault="00250358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lastRenderedPageBreak/>
        <w:t>4.5 新闻管理</w:t>
      </w:r>
    </w:p>
    <w:p w14:paraId="2713FB1D" w14:textId="4F5F0D50" w:rsidR="005B15A6" w:rsidRDefault="00BB7013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在『新闻管理』栏目中，管理员可以添加和编辑中心的新闻。添加后的新闻会以时间倒序，将最新的5条展示在页面的底部栏目中。</w:t>
      </w:r>
    </w:p>
    <w:p w14:paraId="7817B19C" w14:textId="77777777" w:rsidR="00BB7013" w:rsidRDefault="00BB7013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</w:p>
    <w:p w14:paraId="546835B6" w14:textId="39944BA6" w:rsidR="00250358" w:rsidRDefault="00250358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4.6 工作动态管理</w:t>
      </w:r>
    </w:p>
    <w:p w14:paraId="6F77E44A" w14:textId="09FE646B" w:rsidR="00BB7013" w:rsidRDefault="00BB7013" w:rsidP="00BB7013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在『</w:t>
      </w:r>
      <w:r>
        <w:rPr>
          <w:rFonts w:ascii="Microsoft YaHei" w:eastAsia="Microsoft YaHei" w:hAnsi="Microsoft YaHei" w:hint="eastAsia"/>
          <w:lang w:eastAsia="zh-CN"/>
        </w:rPr>
        <w:t>工作动态</w:t>
      </w:r>
      <w:r>
        <w:rPr>
          <w:rFonts w:ascii="Microsoft YaHei" w:eastAsia="Microsoft YaHei" w:hAnsi="Microsoft YaHei" w:hint="eastAsia"/>
          <w:lang w:eastAsia="zh-CN"/>
        </w:rPr>
        <w:t>管理』栏目中，管理员可以添加和编辑中心的</w:t>
      </w:r>
      <w:r>
        <w:rPr>
          <w:rFonts w:ascii="Microsoft YaHei" w:eastAsia="Microsoft YaHei" w:hAnsi="Microsoft YaHei" w:hint="eastAsia"/>
          <w:lang w:eastAsia="zh-CN"/>
        </w:rPr>
        <w:t>工作动态</w:t>
      </w:r>
      <w:r>
        <w:rPr>
          <w:rFonts w:ascii="Microsoft YaHei" w:eastAsia="Microsoft YaHei" w:hAnsi="Microsoft YaHei" w:hint="eastAsia"/>
          <w:lang w:eastAsia="zh-CN"/>
        </w:rPr>
        <w:t>。添加后的工作动态会以时间倒序，将最新的5条展示在页面的底部栏目中。</w:t>
      </w:r>
    </w:p>
    <w:p w14:paraId="5B759CD3" w14:textId="77777777" w:rsidR="005B15A6" w:rsidRDefault="005B15A6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</w:p>
    <w:p w14:paraId="0926F5C7" w14:textId="04A865A7" w:rsidR="00250358" w:rsidRPr="00250358" w:rsidRDefault="00250358" w:rsidP="00250358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4.7 留言反馈管理</w:t>
      </w:r>
    </w:p>
    <w:p w14:paraId="12475CE0" w14:textId="5C44696B" w:rsidR="00855FA9" w:rsidRDefault="00855FA9" w:rsidP="00855FA9">
      <w:pPr>
        <w:pStyle w:val="ListBullet"/>
        <w:numPr>
          <w:ilvl w:val="0"/>
          <w:numId w:val="0"/>
        </w:num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在『留言反馈管理』栏目中，管理员可以</w:t>
      </w:r>
      <w:r>
        <w:rPr>
          <w:rFonts w:ascii="Microsoft YaHei" w:eastAsia="Microsoft YaHei" w:hAnsi="Microsoft YaHei" w:hint="eastAsia"/>
          <w:lang w:eastAsia="zh-CN"/>
        </w:rPr>
        <w:t>查阅所有用户提交的留言反馈，以及用户的联系方式。管理员可以及时的和用户沟通，以保证中心的口碑，并发现一些潜在的案例来源。</w:t>
      </w:r>
      <w:bookmarkStart w:id="0" w:name="_GoBack"/>
      <w:bookmarkEnd w:id="0"/>
    </w:p>
    <w:p w14:paraId="45FE06B2" w14:textId="6503615E" w:rsidR="00805D78" w:rsidRPr="00561D30" w:rsidRDefault="00805D78" w:rsidP="00805D78">
      <w:pPr>
        <w:pStyle w:val="ListBullet"/>
        <w:numPr>
          <w:ilvl w:val="0"/>
          <w:numId w:val="0"/>
        </w:numPr>
        <w:ind w:left="389" w:hanging="389"/>
        <w:rPr>
          <w:rFonts w:ascii="Microsoft YaHei" w:eastAsia="Microsoft YaHei" w:hAnsi="Microsoft YaHei"/>
          <w:lang w:eastAsia="zh-CN"/>
        </w:rPr>
      </w:pPr>
    </w:p>
    <w:sectPr w:rsidR="00805D78" w:rsidRPr="00561D30">
      <w:footerReference w:type="default" r:id="rId12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92C2F" w14:textId="77777777" w:rsidR="00B92E89" w:rsidRDefault="00B92E89">
      <w:pPr>
        <w:spacing w:after="0" w:line="240" w:lineRule="auto"/>
      </w:pPr>
      <w:r>
        <w:separator/>
      </w:r>
    </w:p>
  </w:endnote>
  <w:endnote w:type="continuationSeparator" w:id="0">
    <w:p w14:paraId="036E5E90" w14:textId="77777777" w:rsidR="00B92E89" w:rsidRDefault="00B92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2855D5C8" w14:textId="77777777" w:rsidR="00E061CA" w:rsidRDefault="004625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FA9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9D3A5" w14:textId="77777777" w:rsidR="00B92E89" w:rsidRDefault="00B92E89">
      <w:pPr>
        <w:spacing w:after="0" w:line="240" w:lineRule="auto"/>
      </w:pPr>
      <w:r>
        <w:separator/>
      </w:r>
    </w:p>
  </w:footnote>
  <w:footnote w:type="continuationSeparator" w:id="0">
    <w:p w14:paraId="68ABEE15" w14:textId="77777777" w:rsidR="00B92E89" w:rsidRDefault="00B92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65AA8CDA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4DF1A7D"/>
    <w:multiLevelType w:val="hybridMultilevel"/>
    <w:tmpl w:val="CEF66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B70BF"/>
    <w:multiLevelType w:val="hybridMultilevel"/>
    <w:tmpl w:val="36C4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FF6653"/>
    <w:multiLevelType w:val="hybridMultilevel"/>
    <w:tmpl w:val="A3A21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48"/>
    <w:rsid w:val="00112F25"/>
    <w:rsid w:val="00216D39"/>
    <w:rsid w:val="00250358"/>
    <w:rsid w:val="002C4B4B"/>
    <w:rsid w:val="002E472D"/>
    <w:rsid w:val="003174DB"/>
    <w:rsid w:val="00434BAF"/>
    <w:rsid w:val="00441F68"/>
    <w:rsid w:val="0046003A"/>
    <w:rsid w:val="00462580"/>
    <w:rsid w:val="004B4AB0"/>
    <w:rsid w:val="004C0EF5"/>
    <w:rsid w:val="00561D30"/>
    <w:rsid w:val="005B15A6"/>
    <w:rsid w:val="005E05C1"/>
    <w:rsid w:val="006F25FC"/>
    <w:rsid w:val="007B5028"/>
    <w:rsid w:val="00805D78"/>
    <w:rsid w:val="00855FA9"/>
    <w:rsid w:val="008A18D1"/>
    <w:rsid w:val="00A25948"/>
    <w:rsid w:val="00A67E0B"/>
    <w:rsid w:val="00AB1BD1"/>
    <w:rsid w:val="00AD569D"/>
    <w:rsid w:val="00B92E89"/>
    <w:rsid w:val="00BB7013"/>
    <w:rsid w:val="00C34716"/>
    <w:rsid w:val="00C726A2"/>
    <w:rsid w:val="00CB7B28"/>
    <w:rsid w:val="00DB1F64"/>
    <w:rsid w:val="00E061CA"/>
    <w:rsid w:val="00E16ABA"/>
    <w:rsid w:val="00E36E55"/>
    <w:rsid w:val="00E606E1"/>
    <w:rsid w:val="00EC1FD6"/>
    <w:rsid w:val="00F254F4"/>
    <w:rsid w:val="00F75080"/>
    <w:rsid w:val="00FB663A"/>
    <w:rsid w:val="00FD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3E9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FB6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rymax/Library/Containers/com.microsoft.Word/Data/Library/Caches/1033/TM10002078/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95</TotalTime>
  <Pages>6</Pages>
  <Words>245</Words>
  <Characters>1401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na10630</dc:creator>
  <cp:keywords/>
  <dc:description/>
  <cp:lastModifiedBy>na10630</cp:lastModifiedBy>
  <cp:revision>38</cp:revision>
  <dcterms:created xsi:type="dcterms:W3CDTF">2017-03-01T15:39:00Z</dcterms:created>
  <dcterms:modified xsi:type="dcterms:W3CDTF">2017-03-03T15:51:00Z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